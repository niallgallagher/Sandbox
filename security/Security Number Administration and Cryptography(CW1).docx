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5460" w14:textId="4583C817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182C9EE" w14:textId="020CA563" w:rsidR="00C6554A" w:rsidRPr="001F4914" w:rsidRDefault="00437805" w:rsidP="00C6554A">
      <w:pPr>
        <w:pStyle w:val="Title"/>
        <w:rPr>
          <w:sz w:val="58"/>
          <w:szCs w:val="58"/>
        </w:rPr>
      </w:pPr>
      <w:r w:rsidRPr="001F4914">
        <w:rPr>
          <w:sz w:val="58"/>
          <w:szCs w:val="58"/>
        </w:rPr>
        <w:t xml:space="preserve">Security Number Administration and </w:t>
      </w:r>
      <w:r w:rsidR="004C1BA6" w:rsidRPr="001F4914">
        <w:rPr>
          <w:sz w:val="58"/>
          <w:szCs w:val="58"/>
        </w:rPr>
        <w:t>Cryptography (Coursework 1)</w:t>
      </w:r>
    </w:p>
    <w:p w14:paraId="01898E40" w14:textId="03D7A506" w:rsidR="00C6554A" w:rsidRPr="001F4914" w:rsidRDefault="00D5661D" w:rsidP="00C6554A">
      <w:pPr>
        <w:pStyle w:val="Subtitle"/>
        <w:rPr>
          <w:sz w:val="28"/>
          <w:szCs w:val="28"/>
        </w:rPr>
      </w:pPr>
      <w:r w:rsidRPr="001F4914">
        <w:rPr>
          <w:sz w:val="28"/>
          <w:szCs w:val="28"/>
        </w:rPr>
        <w:t>Problem Solving for Data Science</w:t>
      </w:r>
    </w:p>
    <w:p w14:paraId="02E2789A" w14:textId="7C125092" w:rsidR="00D5661D" w:rsidRPr="00D5413C" w:rsidRDefault="004C1BA6" w:rsidP="00C6554A">
      <w:pPr>
        <w:pStyle w:val="Subtitle"/>
      </w:pPr>
      <w:r>
        <w:rPr>
          <w:noProof/>
        </w:rPr>
        <w:drawing>
          <wp:inline distT="0" distB="0" distL="0" distR="0" wp14:anchorId="668D493C" wp14:editId="75A73400">
            <wp:extent cx="5698212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83" cy="31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D81D" w14:textId="05714490" w:rsidR="00C6554A" w:rsidRDefault="009F4AB8" w:rsidP="00C6554A">
      <w:pPr>
        <w:pStyle w:val="ContactInfo"/>
      </w:pPr>
      <w:r>
        <w:t>Niall Gallagher</w:t>
      </w:r>
      <w:r w:rsidR="00C6554A">
        <w:t xml:space="preserve"> |</w:t>
      </w:r>
      <w:r w:rsidR="00CC7180">
        <w:t>4123 Comp</w:t>
      </w:r>
      <w:r w:rsidR="00C6554A">
        <w:t xml:space="preserve"> |</w:t>
      </w:r>
      <w:r w:rsidR="00C6554A" w:rsidRPr="00D5413C">
        <w:t xml:space="preserve"> </w:t>
      </w:r>
      <w:r w:rsidR="00CC7180">
        <w:t>12/03/2021</w:t>
      </w:r>
      <w:r w:rsidR="00C6554A">
        <w:br w:type="page"/>
      </w:r>
    </w:p>
    <w:sdt>
      <w:sdtPr>
        <w:id w:val="-1412314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782D5BC9" w14:textId="318EFF68" w:rsidR="002430B6" w:rsidRPr="002430B6" w:rsidRDefault="002430B6">
          <w:pPr>
            <w:pStyle w:val="TOCHeading"/>
            <w:rPr>
              <w:sz w:val="36"/>
              <w:szCs w:val="36"/>
            </w:rPr>
          </w:pPr>
          <w:r w:rsidRPr="002430B6">
            <w:rPr>
              <w:sz w:val="36"/>
              <w:szCs w:val="36"/>
            </w:rPr>
            <w:t>Table of Contents</w:t>
          </w:r>
        </w:p>
        <w:p w14:paraId="141A589E" w14:textId="6D53ACF8" w:rsidR="002430B6" w:rsidRDefault="002430B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5728" w:history="1">
            <w:r w:rsidRPr="00F4144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2946" w14:textId="51C6713A" w:rsidR="002430B6" w:rsidRDefault="002430B6">
          <w:r>
            <w:rPr>
              <w:b/>
              <w:bCs/>
              <w:noProof/>
            </w:rPr>
            <w:fldChar w:fldCharType="end"/>
          </w:r>
        </w:p>
      </w:sdtContent>
    </w:sdt>
    <w:p w14:paraId="6D842297" w14:textId="0B8B8A9D" w:rsidR="000367CD" w:rsidRDefault="000367CD" w:rsidP="00C6554A">
      <w:pPr>
        <w:pStyle w:val="Heading1"/>
      </w:pPr>
    </w:p>
    <w:p w14:paraId="74C9801D" w14:textId="03514D01" w:rsidR="00C6554A" w:rsidRDefault="00C6554A" w:rsidP="000367CD"/>
    <w:p w14:paraId="6103DA08" w14:textId="533DDD90" w:rsidR="000367CD" w:rsidRDefault="000367CD" w:rsidP="000367CD"/>
    <w:p w14:paraId="0769B116" w14:textId="7CBB4F50" w:rsidR="000367CD" w:rsidRDefault="000367CD" w:rsidP="000367CD"/>
    <w:p w14:paraId="38DEA45A" w14:textId="5053E6F0" w:rsidR="000367CD" w:rsidRDefault="000367CD" w:rsidP="000367CD"/>
    <w:p w14:paraId="3DCF61A6" w14:textId="57E1FCB0" w:rsidR="000367CD" w:rsidRDefault="000367CD" w:rsidP="000367CD"/>
    <w:p w14:paraId="13A7CE8C" w14:textId="27AB85D6" w:rsidR="000367CD" w:rsidRDefault="000367CD" w:rsidP="000367CD"/>
    <w:p w14:paraId="7A3A2653" w14:textId="23DD3836" w:rsidR="000367CD" w:rsidRDefault="000367CD" w:rsidP="000367CD"/>
    <w:p w14:paraId="78C24568" w14:textId="4FEDA629" w:rsidR="000367CD" w:rsidRDefault="000367CD" w:rsidP="000367CD"/>
    <w:p w14:paraId="6B0C44A4" w14:textId="50B227EF" w:rsidR="000367CD" w:rsidRDefault="000367CD" w:rsidP="000367CD"/>
    <w:p w14:paraId="5DB2EC71" w14:textId="3425851E" w:rsidR="000367CD" w:rsidRDefault="000367CD" w:rsidP="000367CD"/>
    <w:p w14:paraId="1E70901D" w14:textId="5F55758F" w:rsidR="000367CD" w:rsidRDefault="000367CD" w:rsidP="000367CD"/>
    <w:p w14:paraId="6C8BE4A9" w14:textId="4DD00EF2" w:rsidR="000367CD" w:rsidRDefault="000367CD" w:rsidP="000367CD"/>
    <w:p w14:paraId="41DA34F4" w14:textId="6B2E42B7" w:rsidR="000367CD" w:rsidRDefault="000367CD" w:rsidP="000367CD"/>
    <w:p w14:paraId="68C24AA8" w14:textId="00B709B1" w:rsidR="000367CD" w:rsidRDefault="000367CD" w:rsidP="000367CD"/>
    <w:p w14:paraId="08FB8C0B" w14:textId="35383314" w:rsidR="000367CD" w:rsidRDefault="000367CD" w:rsidP="000367CD"/>
    <w:p w14:paraId="480C4445" w14:textId="19A3DD87" w:rsidR="000367CD" w:rsidRDefault="000367CD" w:rsidP="000367CD"/>
    <w:p w14:paraId="3E7646BB" w14:textId="5A8440BC" w:rsidR="000367CD" w:rsidRDefault="000367CD" w:rsidP="000367CD"/>
    <w:p w14:paraId="1EB44D1B" w14:textId="05FED25D" w:rsidR="000367CD" w:rsidRDefault="000367CD" w:rsidP="000367CD"/>
    <w:p w14:paraId="1BD8ED30" w14:textId="6C101523" w:rsidR="000367CD" w:rsidRDefault="000367CD" w:rsidP="000367CD"/>
    <w:p w14:paraId="4007E397" w14:textId="09B2E5B6" w:rsidR="000367CD" w:rsidRDefault="000367CD" w:rsidP="000367CD"/>
    <w:p w14:paraId="2F232008" w14:textId="71908D1F" w:rsidR="000367CD" w:rsidRDefault="000367CD" w:rsidP="000367CD"/>
    <w:p w14:paraId="5182E3A2" w14:textId="2563A3FB" w:rsidR="000367CD" w:rsidRDefault="000367CD" w:rsidP="000367CD"/>
    <w:p w14:paraId="7A969DC3" w14:textId="7F2F29E9" w:rsidR="000367CD" w:rsidRDefault="000367CD" w:rsidP="000367CD"/>
    <w:p w14:paraId="4F67DB63" w14:textId="5E5835A9" w:rsidR="000367CD" w:rsidRDefault="000367CD" w:rsidP="000367CD"/>
    <w:p w14:paraId="790F8648" w14:textId="639F7BF4" w:rsidR="000367CD" w:rsidRDefault="000367CD" w:rsidP="000367CD"/>
    <w:p w14:paraId="78632CF5" w14:textId="77777777" w:rsidR="000367CD" w:rsidRPr="000367CD" w:rsidRDefault="000367CD" w:rsidP="000367CD"/>
    <w:sdt>
      <w:sdtPr>
        <w:alias w:val="Paragraph Text:"/>
        <w:tag w:val="Paragraph Text:"/>
        <w:id w:val="-335997730"/>
        <w:placeholder>
          <w:docPart w:val="5E0BF8E62FF64197BC07DC86E50773F1"/>
        </w:placeholder>
        <w:temporary/>
        <w:showingPlcHdr/>
        <w15:appearance w15:val="hidden"/>
      </w:sdtPr>
      <w:sdtEndPr/>
      <w:sdtContent>
        <w:p w14:paraId="7144CAFC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772C2419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BAED48ADB6EA4EE8B2AC255ECB18ABE2"/>
        </w:placeholder>
        <w:temporary/>
        <w:showingPlcHdr/>
        <w15:appearance w15:val="hidden"/>
      </w:sdtPr>
      <w:sdtEndPr/>
      <w:sdtContent>
        <w:p w14:paraId="7371CB57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6F92B6F9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6A825DB9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bookmarkStart w:id="5" w:name="_Toc67495728"/>
    <w:p w14:paraId="2652785F" w14:textId="77777777" w:rsidR="00C6554A" w:rsidRPr="00D5413C" w:rsidRDefault="002A6DD0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9EB29629F9A44052B227BD286D310AFA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  <w:bookmarkEnd w:id="5"/>
    </w:p>
    <w:p w14:paraId="6AD4FE70" w14:textId="16EDCC7F" w:rsidR="004C234B" w:rsidRDefault="004C234B">
      <w:r>
        <w:t>Front Cover Image</w:t>
      </w:r>
    </w:p>
    <w:p w14:paraId="608769C9" w14:textId="6031A006" w:rsidR="004C234B" w:rsidRDefault="004C234B">
      <w:hyperlink r:id="rId8" w:history="1">
        <w:r w:rsidRPr="002C4FDF">
          <w:rPr>
            <w:rStyle w:val="Hyperlink"/>
          </w:rPr>
          <w:t>https://www.extremetech.com/extreme/216846-is-the-nsa-trying-to-warn-us-that-cryptography-is-dead</w:t>
        </w:r>
      </w:hyperlink>
    </w:p>
    <w:p w14:paraId="3967C701" w14:textId="77777777" w:rsidR="004C234B" w:rsidRDefault="004C234B"/>
    <w:sectPr w:rsidR="004C234B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7FE4" w14:textId="77777777" w:rsidR="002A6DD0" w:rsidRDefault="002A6DD0" w:rsidP="00C6554A">
      <w:pPr>
        <w:spacing w:before="0" w:after="0" w:line="240" w:lineRule="auto"/>
      </w:pPr>
      <w:r>
        <w:separator/>
      </w:r>
    </w:p>
  </w:endnote>
  <w:endnote w:type="continuationSeparator" w:id="0">
    <w:p w14:paraId="5EBF4B22" w14:textId="77777777" w:rsidR="002A6DD0" w:rsidRDefault="002A6DD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976A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B670" w14:textId="77777777" w:rsidR="002A6DD0" w:rsidRDefault="002A6DD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75E6F60" w14:textId="77777777" w:rsidR="002A6DD0" w:rsidRDefault="002A6DD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7F"/>
    <w:rsid w:val="000367CD"/>
    <w:rsid w:val="001F4914"/>
    <w:rsid w:val="002430B6"/>
    <w:rsid w:val="002554CD"/>
    <w:rsid w:val="00293B83"/>
    <w:rsid w:val="002A6DD0"/>
    <w:rsid w:val="002B4294"/>
    <w:rsid w:val="00333D0D"/>
    <w:rsid w:val="00437805"/>
    <w:rsid w:val="004C049F"/>
    <w:rsid w:val="004C1BA6"/>
    <w:rsid w:val="004C234B"/>
    <w:rsid w:val="005000E2"/>
    <w:rsid w:val="006A3CE7"/>
    <w:rsid w:val="008C7551"/>
    <w:rsid w:val="009F4AB8"/>
    <w:rsid w:val="00C6554A"/>
    <w:rsid w:val="00CC7180"/>
    <w:rsid w:val="00D5661D"/>
    <w:rsid w:val="00ED7C44"/>
    <w:rsid w:val="00F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CD6C"/>
  <w15:chartTrackingRefBased/>
  <w15:docId w15:val="{35E76632-8D44-4716-A191-34DB2C80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367CD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0B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C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remetech.com/extreme/216846-is-the-nsa-trying-to-warn-us-that-cryptography-is-de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all\AppData\Local\Microsoft\Office\16.0\DTS\en-US%7bADB0AFC9-8A36-46CE-AA57-C3163DCCF172%7d\%7b996874D6-9BC7-4DBD-9E05-6DFFC07D4813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0BF8E62FF64197BC07DC86E507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2DBE-2CE4-4F02-BA0C-99AE45F376DF}"/>
      </w:docPartPr>
      <w:docPartBody>
        <w:p w:rsidR="00FA6547" w:rsidRDefault="00B12FB0" w:rsidP="00C6554A">
          <w:bookmarkStart w:id="0" w:name="_GoBack"/>
          <w:bookmarkEnd w:id="0"/>
          <w:r>
            <w:t>To replace the placeholder text on this page, you can just select it all and then start typing. But don’t do that just yet!</w:t>
          </w:r>
        </w:p>
        <w:p w:rsidR="00000000" w:rsidRDefault="00B12FB0">
          <w:pPr>
            <w:pStyle w:val="5E0BF8E62FF64197BC07DC86E50773F1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BAED48ADB6EA4EE8B2AC255ECB18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C58CE-0BCC-4EA4-A667-59CDDCC9EE54}"/>
      </w:docPartPr>
      <w:docPartBody>
        <w:p w:rsidR="00FA6547" w:rsidRPr="00514122" w:rsidRDefault="00B12FB0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B12FB0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B12FB0">
          <w:pPr>
            <w:pStyle w:val="BAED48ADB6EA4EE8B2AC255ECB18ABE2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9EB29629F9A44052B227BD286D310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C05C-EAB9-4AD6-A425-8001328FF773}"/>
      </w:docPartPr>
      <w:docPartBody>
        <w:p w:rsidR="00000000" w:rsidRDefault="00B12FB0">
          <w:pPr>
            <w:pStyle w:val="9EB29629F9A44052B227BD286D310AFA"/>
          </w:pPr>
          <w:r>
            <w:t>Heading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B0"/>
    <w:rsid w:val="00B1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04E15497D48D2A7156B5BF16196EF">
    <w:name w:val="29104E15497D48D2A7156B5BF16196EF"/>
  </w:style>
  <w:style w:type="paragraph" w:customStyle="1" w:styleId="147463BA0D314C93A2F3C101535E717D">
    <w:name w:val="147463BA0D314C93A2F3C101535E717D"/>
  </w:style>
  <w:style w:type="paragraph" w:customStyle="1" w:styleId="8925871B763E46FDB4A823455E7C5018">
    <w:name w:val="8925871B763E46FDB4A823455E7C5018"/>
  </w:style>
  <w:style w:type="paragraph" w:customStyle="1" w:styleId="E5D92C5377854757837F428DAB7179E0">
    <w:name w:val="E5D92C5377854757837F428DAB7179E0"/>
  </w:style>
  <w:style w:type="paragraph" w:customStyle="1" w:styleId="4873CC46BE6D438693DDDAC83339E39A">
    <w:name w:val="4873CC46BE6D438693DDDAC83339E39A"/>
  </w:style>
  <w:style w:type="paragraph" w:customStyle="1" w:styleId="4BC1E5A4FF594887A1E0910D22E94035">
    <w:name w:val="4BC1E5A4FF594887A1E0910D22E94035"/>
  </w:style>
  <w:style w:type="paragraph" w:customStyle="1" w:styleId="5E0BF8E62FF64197BC07DC86E50773F1">
    <w:name w:val="5E0BF8E62FF64197BC07DC86E50773F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BAED48ADB6EA4EE8B2AC255ECB18ABE2">
    <w:name w:val="BAED48ADB6EA4EE8B2AC255ECB18ABE2"/>
  </w:style>
  <w:style w:type="paragraph" w:customStyle="1" w:styleId="9EB29629F9A44052B227BD286D310AFA">
    <w:name w:val="9EB29629F9A44052B227BD286D310AFA"/>
  </w:style>
  <w:style w:type="paragraph" w:customStyle="1" w:styleId="0070D3CFED0B4EEB8BB1B2AD0FEA3ABD">
    <w:name w:val="0070D3CFED0B4EEB8BB1B2AD0FEA3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{996874D6-9BC7-4DBD-9E05-6DFFC07D4813}tf02835058_win32.dotx</Template>
  <TotalTime>23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</dc:creator>
  <cp:keywords/>
  <dc:description/>
  <cp:lastModifiedBy>niallgallagher2000@gmail.com</cp:lastModifiedBy>
  <cp:revision>1</cp:revision>
  <dcterms:created xsi:type="dcterms:W3CDTF">2021-03-24T16:14:00Z</dcterms:created>
  <dcterms:modified xsi:type="dcterms:W3CDTF">2021-03-24T16:37:00Z</dcterms:modified>
</cp:coreProperties>
</file>